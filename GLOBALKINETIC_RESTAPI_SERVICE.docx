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BB4" w:rsidRDefault="00025600">
      <w:pPr>
        <w:rPr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5C786A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317D8C5B" wp14:editId="387E43FE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1FA190F"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5C786A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5F03454F" wp14:editId="1B86BFF8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345B8" w:rsidRDefault="00025600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45B8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SOFTWARE DESIGN SPECIFICATION</w:t>
                                    </w:r>
                                  </w:sdtContent>
                                </w:sdt>
                              </w:p>
                              <w:p w:rsidR="006345B8" w:rsidRDefault="00025600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45B8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6345B8" w:rsidRDefault="006345B8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6345B8" w:rsidRDefault="00025600">
                                <w:sdt>
                                  <w:sdtPr>
                                    <w:alias w:val="Abstract"/>
                                    <w:id w:val="8373701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345B8">
                                      <w:t xml:space="preserve">Specification &amp; Design Document for </w:t>
                                    </w:r>
                                    <w:r w:rsidR="009C1F66">
                                      <w:t>Rest API</w:t>
                                    </w:r>
                                    <w:r w:rsidR="006345B8">
                                      <w:t xml:space="preserve"> Service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5F03454F" id="Rectangle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AlqkDi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:rsidR="006345B8" w:rsidRDefault="00025600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45B8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SOFTWARE DESIGN SPECIFICATION</w:t>
                              </w:r>
                            </w:sdtContent>
                          </w:sdt>
                        </w:p>
                        <w:p w:rsidR="006345B8" w:rsidRDefault="00025600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45B8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6345B8" w:rsidRDefault="006345B8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6345B8" w:rsidRDefault="00025600">
                          <w:sdt>
                            <w:sdtPr>
                              <w:alias w:val="Abstract"/>
                              <w:id w:val="8373701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345B8">
                                <w:t xml:space="preserve">Specification &amp; Design Document for </w:t>
                              </w:r>
                              <w:r w:rsidR="009C1F66">
                                <w:t>Rest API</w:t>
                              </w:r>
                              <w:r w:rsidR="006345B8">
                                <w:t xml:space="preserve"> Service System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C786A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1B7F3F86" wp14:editId="7BB4B485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345B8" w:rsidRDefault="00025600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h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6345B8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ME</w:t>
                                    </w:r>
                                  </w:sdtContent>
                                </w:sdt>
                              </w:p>
                              <w:p w:rsidR="006345B8" w:rsidRDefault="00025600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8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C1F66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8</w:t>
                                    </w:r>
                                    <w:r w:rsidR="006345B8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/</w:t>
                                    </w:r>
                                    <w:r w:rsidR="009C1F66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  <w:r w:rsidR="006345B8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/201</w:t>
                                    </w:r>
                                    <w:r w:rsidR="009C1F66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B7F3F86" id="Rectangle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6345B8" w:rsidRDefault="00025600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hor"/>
                              <w:id w:val="280430085"/>
                              <w:text/>
                            </w:sdtPr>
                            <w:sdtEndPr/>
                            <w:sdtContent>
                              <w:r w:rsidR="006345B8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ME</w:t>
                              </w:r>
                            </w:sdtContent>
                          </w:sdt>
                        </w:p>
                        <w:p w:rsidR="006345B8" w:rsidRDefault="00025600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8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C1F66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8</w:t>
                              </w:r>
                              <w:r w:rsidR="006345B8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/</w:t>
                              </w:r>
                              <w:r w:rsidR="009C1F66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7</w:t>
                              </w:r>
                              <w:r w:rsidR="006345B8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/201</w:t>
                              </w:r>
                              <w:r w:rsidR="009C1F66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5C786A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HAnsi"/>
          <w:b w:val="0"/>
          <w:bCs w:val="0"/>
          <w:color w:val="414751" w:themeColor="text2" w:themeShade="BF"/>
          <w:sz w:val="20"/>
          <w:szCs w:val="20"/>
        </w:rPr>
        <w:id w:val="557523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C1F23" w:rsidRDefault="00CC1F23">
          <w:pPr>
            <w:pStyle w:val="TOCHeading"/>
          </w:pPr>
          <w:r>
            <w:t>Contents</w:t>
          </w:r>
        </w:p>
        <w:p w:rsidR="00CC1F23" w:rsidRDefault="00243646">
          <w:fldSimple w:instr=" TOC \o &quot;1-3&quot; \h \z \u ">
            <w:r w:rsidR="00CC1F23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984BB4" w:rsidRDefault="005C786A" w:rsidP="00CC1F23">
      <w:pPr>
        <w:pStyle w:val="TOCHeading"/>
      </w:pPr>
      <w:r>
        <w:t xml:space="preserve"> </w:t>
      </w:r>
    </w:p>
    <w:p w:rsidR="00984BB4" w:rsidRDefault="00984BB4" w:rsidP="00B0328A">
      <w:pPr>
        <w:rPr>
          <w:color w:val="auto"/>
        </w:rPr>
      </w:pPr>
    </w:p>
    <w:p w:rsidR="00B0328A" w:rsidRDefault="00B0328A" w:rsidP="00B0328A">
      <w:pPr>
        <w:rPr>
          <w:color w:val="auto"/>
        </w:rPr>
      </w:pPr>
    </w:p>
    <w:p w:rsidR="00B0328A" w:rsidRDefault="00B0328A" w:rsidP="00B0328A">
      <w:pPr>
        <w:rPr>
          <w:color w:val="auto"/>
        </w:rPr>
      </w:pPr>
    </w:p>
    <w:p w:rsidR="00B0328A" w:rsidRDefault="00B0328A" w:rsidP="00B0328A">
      <w:pPr>
        <w:rPr>
          <w:color w:val="auto"/>
        </w:rPr>
      </w:pPr>
    </w:p>
    <w:p w:rsidR="00B0328A" w:rsidRDefault="00B0328A" w:rsidP="00B0328A">
      <w:pPr>
        <w:rPr>
          <w:color w:val="auto"/>
        </w:rPr>
      </w:pPr>
    </w:p>
    <w:p w:rsidR="00B0328A" w:rsidRDefault="00B0328A" w:rsidP="00B0328A">
      <w:pPr>
        <w:rPr>
          <w:color w:val="auto"/>
        </w:rPr>
      </w:pPr>
    </w:p>
    <w:p w:rsidR="00B0328A" w:rsidRDefault="00B0328A" w:rsidP="00B0328A">
      <w:pPr>
        <w:rPr>
          <w:color w:val="auto"/>
        </w:rPr>
      </w:pPr>
    </w:p>
    <w:p w:rsidR="00B0328A" w:rsidRDefault="00B0328A" w:rsidP="00B0328A">
      <w:pPr>
        <w:rPr>
          <w:color w:val="auto"/>
        </w:rPr>
      </w:pPr>
    </w:p>
    <w:p w:rsidR="00B0328A" w:rsidRDefault="00B0328A" w:rsidP="00B0328A">
      <w:pPr>
        <w:rPr>
          <w:color w:val="auto"/>
        </w:rPr>
      </w:pPr>
    </w:p>
    <w:p w:rsidR="004A52A5" w:rsidRDefault="004A52A5">
      <w:pPr>
        <w:rPr>
          <w:color w:val="auto"/>
        </w:rPr>
      </w:pPr>
    </w:p>
    <w:p w:rsidR="00466892" w:rsidRDefault="00466892">
      <w:pPr>
        <w:rPr>
          <w:noProof/>
          <w:lang w:eastAsia="en-US"/>
        </w:rPr>
      </w:pPr>
    </w:p>
    <w:p w:rsidR="00466892" w:rsidRDefault="00466892">
      <w:pPr>
        <w:rPr>
          <w:noProof/>
          <w:lang w:eastAsia="en-US"/>
        </w:rPr>
      </w:pPr>
    </w:p>
    <w:p w:rsidR="00466892" w:rsidRDefault="00466892"/>
    <w:p w:rsidR="004A52A5" w:rsidRDefault="00466892" w:rsidP="00466892">
      <w:pPr>
        <w:tabs>
          <w:tab w:val="left" w:pos="5400"/>
        </w:tabs>
      </w:pPr>
      <w:r>
        <w:tab/>
      </w:r>
    </w:p>
    <w:p w:rsidR="00466892" w:rsidRDefault="00466892" w:rsidP="00466892">
      <w:pPr>
        <w:tabs>
          <w:tab w:val="left" w:pos="5400"/>
        </w:tabs>
      </w:pPr>
    </w:p>
    <w:p w:rsidR="00466892" w:rsidRDefault="00466892" w:rsidP="00466892">
      <w:pPr>
        <w:tabs>
          <w:tab w:val="left" w:pos="5400"/>
        </w:tabs>
      </w:pPr>
    </w:p>
    <w:p w:rsidR="00466892" w:rsidRDefault="00466892" w:rsidP="00466892">
      <w:pPr>
        <w:tabs>
          <w:tab w:val="left" w:pos="5400"/>
        </w:tabs>
      </w:pPr>
    </w:p>
    <w:p w:rsidR="00466892" w:rsidRDefault="00466892" w:rsidP="00466892">
      <w:pPr>
        <w:tabs>
          <w:tab w:val="left" w:pos="5400"/>
        </w:tabs>
      </w:pPr>
    </w:p>
    <w:p w:rsidR="00466892" w:rsidRDefault="00466892" w:rsidP="00466892">
      <w:pPr>
        <w:tabs>
          <w:tab w:val="left" w:pos="5400"/>
        </w:tabs>
      </w:pPr>
    </w:p>
    <w:p w:rsidR="00466892" w:rsidRDefault="00466892" w:rsidP="00466892">
      <w:pPr>
        <w:tabs>
          <w:tab w:val="left" w:pos="5400"/>
        </w:tabs>
      </w:pPr>
    </w:p>
    <w:p w:rsidR="00466892" w:rsidRDefault="00466892" w:rsidP="00466892">
      <w:pPr>
        <w:tabs>
          <w:tab w:val="left" w:pos="5400"/>
        </w:tabs>
      </w:pPr>
    </w:p>
    <w:p w:rsidR="00466892" w:rsidRDefault="00466892" w:rsidP="00466892">
      <w:pPr>
        <w:tabs>
          <w:tab w:val="left" w:pos="5400"/>
        </w:tabs>
      </w:pPr>
    </w:p>
    <w:p w:rsidR="00466892" w:rsidRDefault="00466892" w:rsidP="00466892">
      <w:pPr>
        <w:tabs>
          <w:tab w:val="left" w:pos="5400"/>
        </w:tabs>
      </w:pPr>
    </w:p>
    <w:p w:rsidR="00466892" w:rsidRDefault="00466892" w:rsidP="00466892">
      <w:pPr>
        <w:tabs>
          <w:tab w:val="left" w:pos="5400"/>
        </w:tabs>
      </w:pPr>
    </w:p>
    <w:p w:rsidR="00466892" w:rsidRDefault="00CC1F23" w:rsidP="00CC1F23">
      <w:pPr>
        <w:pStyle w:val="Heading3"/>
        <w:rPr>
          <w:rStyle w:val="IntenseEmphasis"/>
          <w:i w:val="0"/>
        </w:rPr>
      </w:pPr>
      <w:r>
        <w:rPr>
          <w:rStyle w:val="IntenseEmphasis"/>
          <w:i w:val="0"/>
        </w:rPr>
        <w:lastRenderedPageBreak/>
        <w:t>Revision history</w:t>
      </w:r>
    </w:p>
    <w:p w:rsidR="00CC1F23" w:rsidRDefault="00CC1F23" w:rsidP="00CC1F23"/>
    <w:tbl>
      <w:tblPr>
        <w:tblW w:w="9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31"/>
        <w:gridCol w:w="5768"/>
        <w:gridCol w:w="1341"/>
      </w:tblGrid>
      <w:tr w:rsidR="00CC1F23" w:rsidRPr="00CC1F23" w:rsidTr="00CC1F23">
        <w:trPr>
          <w:trHeight w:val="360"/>
        </w:trPr>
        <w:tc>
          <w:tcPr>
            <w:tcW w:w="1219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CC1F23" w:rsidRPr="00CC1F23" w:rsidRDefault="00CC1F23" w:rsidP="00CC1F2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eastAsia="en-US"/>
              </w:rPr>
            </w:pPr>
            <w:r w:rsidRPr="00CC1F23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eastAsia="en-US"/>
              </w:rPr>
              <w:t>Version</w:t>
            </w:r>
          </w:p>
        </w:tc>
        <w:tc>
          <w:tcPr>
            <w:tcW w:w="1631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CC1F23" w:rsidRPr="00CC1F23" w:rsidRDefault="00CC1F23" w:rsidP="00CC1F2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eastAsia="en-US"/>
              </w:rPr>
            </w:pPr>
            <w:r w:rsidRPr="00CC1F23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eastAsia="en-US"/>
              </w:rPr>
              <w:t>Name</w:t>
            </w:r>
          </w:p>
        </w:tc>
        <w:tc>
          <w:tcPr>
            <w:tcW w:w="576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CC1F23" w:rsidRPr="00CC1F23" w:rsidRDefault="00CC1F23" w:rsidP="00CC1F2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eastAsia="en-US"/>
              </w:rPr>
            </w:pPr>
            <w:r w:rsidRPr="00CC1F23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eastAsia="en-US"/>
              </w:rPr>
              <w:t>Reason For Changes</w:t>
            </w:r>
          </w:p>
        </w:tc>
        <w:tc>
          <w:tcPr>
            <w:tcW w:w="1341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  <w:hideMark/>
          </w:tcPr>
          <w:p w:rsidR="00CC1F23" w:rsidRPr="00CC1F23" w:rsidRDefault="00CC1F23" w:rsidP="00CC1F2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eastAsia="en-US"/>
              </w:rPr>
            </w:pPr>
            <w:r w:rsidRPr="00CC1F23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eastAsia="en-US"/>
              </w:rPr>
              <w:t>Date</w:t>
            </w:r>
          </w:p>
        </w:tc>
      </w:tr>
      <w:tr w:rsidR="00CC1F23" w:rsidRPr="00CC1F23" w:rsidTr="00CC1F23">
        <w:trPr>
          <w:trHeight w:val="855"/>
        </w:trPr>
        <w:tc>
          <w:tcPr>
            <w:tcW w:w="121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C1F23" w:rsidRPr="00CC1F23" w:rsidRDefault="00CC1F23" w:rsidP="00CC1F2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i/>
                <w:color w:val="auto"/>
                <w:lang w:eastAsia="en-US"/>
              </w:rPr>
            </w:pPr>
            <w:r w:rsidRPr="00CC1F23">
              <w:rPr>
                <w:rFonts w:ascii="Times" w:eastAsia="Times New Roman" w:hAnsi="Times" w:cs="Times New Roman"/>
                <w:i/>
                <w:color w:val="auto"/>
                <w:lang w:eastAsia="en-US"/>
              </w:rPr>
              <w:t>1.0</w:t>
            </w:r>
          </w:p>
        </w:tc>
        <w:tc>
          <w:tcPr>
            <w:tcW w:w="16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C1F23" w:rsidRDefault="00CC1F23" w:rsidP="00CC1F23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  <w:r>
              <w:rPr>
                <w:rFonts w:ascii="Times" w:eastAsia="Times New Roman" w:hAnsi="Times" w:cs="Times New Roman"/>
                <w:i/>
                <w:color w:val="auto"/>
                <w:lang w:eastAsia="en-US"/>
              </w:rPr>
              <w:t>Zak Fareed</w:t>
            </w:r>
          </w:p>
          <w:p w:rsidR="00CC1F23" w:rsidRPr="00CC1F23" w:rsidRDefault="00CC1F23" w:rsidP="00CC1F2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</w:pPr>
          </w:p>
        </w:tc>
        <w:tc>
          <w:tcPr>
            <w:tcW w:w="5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F23" w:rsidRPr="00CC1F23" w:rsidRDefault="00CC1F23" w:rsidP="00CC1F23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  <w:r w:rsidRPr="00CC1F23">
              <w:rPr>
                <w:rFonts w:ascii="Times" w:eastAsia="Times New Roman" w:hAnsi="Times" w:cs="Times New Roman"/>
                <w:i/>
                <w:color w:val="auto"/>
                <w:lang w:eastAsia="en-US"/>
              </w:rPr>
              <w:t>Initial Revision</w:t>
            </w:r>
          </w:p>
          <w:p w:rsidR="00CC1F23" w:rsidRPr="00CC1F23" w:rsidRDefault="00CC1F23" w:rsidP="00CC1F2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</w:pPr>
          </w:p>
        </w:tc>
        <w:tc>
          <w:tcPr>
            <w:tcW w:w="1341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C1F23" w:rsidRPr="00CC1F23" w:rsidRDefault="009C1F66" w:rsidP="00CC1F2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</w:pPr>
            <w:r>
              <w:rPr>
                <w:rFonts w:ascii="Times" w:eastAsia="Times New Roman" w:hAnsi="Times" w:cs="Times New Roman"/>
                <w:i/>
                <w:color w:val="auto"/>
                <w:lang w:eastAsia="en-US"/>
              </w:rPr>
              <w:t>08/08</w:t>
            </w:r>
            <w:r w:rsidR="00CC1F23">
              <w:rPr>
                <w:rFonts w:ascii="Times" w:eastAsia="Times New Roman" w:hAnsi="Times" w:cs="Times New Roman"/>
                <w:i/>
                <w:color w:val="auto"/>
                <w:lang w:eastAsia="en-US"/>
              </w:rPr>
              <w:t>/</w:t>
            </w:r>
            <w:r>
              <w:rPr>
                <w:rFonts w:ascii="Times" w:eastAsia="Times New Roman" w:hAnsi="Times" w:cs="Times New Roman"/>
                <w:i/>
                <w:color w:val="auto"/>
                <w:lang w:eastAsia="en-US"/>
              </w:rPr>
              <w:t>2017</w:t>
            </w:r>
          </w:p>
        </w:tc>
      </w:tr>
      <w:tr w:rsidR="00D36434" w:rsidRPr="00CC1F23" w:rsidTr="00194E72">
        <w:trPr>
          <w:trHeight w:val="345"/>
        </w:trPr>
        <w:tc>
          <w:tcPr>
            <w:tcW w:w="12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6434" w:rsidRPr="00CC1F23" w:rsidRDefault="00D36434" w:rsidP="00D23717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i/>
                <w:color w:val="auto"/>
                <w:lang w:eastAsia="en-US"/>
              </w:rPr>
            </w:pPr>
            <w:r w:rsidRPr="00CC1F23">
              <w:rPr>
                <w:rFonts w:ascii="Times" w:eastAsia="Times New Roman" w:hAnsi="Times" w:cs="Times New Roman"/>
                <w:i/>
                <w:color w:val="auto"/>
                <w:lang w:eastAsia="en-US"/>
              </w:rPr>
              <w:t>1.</w:t>
            </w:r>
            <w:r w:rsidR="009C1F66">
              <w:rPr>
                <w:rFonts w:ascii="Times" w:eastAsia="Times New Roman" w:hAnsi="Times" w:cs="Times New Roman"/>
                <w:i/>
                <w:color w:val="auto"/>
                <w:lang w:eastAsia="en-US"/>
              </w:rPr>
              <w:t>2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434" w:rsidRDefault="00D36434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  <w:r>
              <w:rPr>
                <w:rFonts w:ascii="Times" w:eastAsia="Times New Roman" w:hAnsi="Times" w:cs="Times New Roman"/>
                <w:i/>
                <w:color w:val="auto"/>
                <w:lang w:eastAsia="en-US"/>
              </w:rPr>
              <w:t>Zak Fareed</w:t>
            </w:r>
          </w:p>
          <w:p w:rsidR="00D36434" w:rsidRPr="00CC1F23" w:rsidRDefault="00D36434" w:rsidP="00D23717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</w:pPr>
          </w:p>
        </w:tc>
        <w:tc>
          <w:tcPr>
            <w:tcW w:w="5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434" w:rsidRPr="00CC1F23" w:rsidRDefault="00D36434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  <w:r>
              <w:rPr>
                <w:rFonts w:ascii="Times" w:eastAsia="Times New Roman" w:hAnsi="Times" w:cs="Times New Roman"/>
                <w:i/>
                <w:color w:val="auto"/>
                <w:lang w:eastAsia="en-US"/>
              </w:rPr>
              <w:t>Updated</w:t>
            </w:r>
          </w:p>
          <w:p w:rsidR="00D36434" w:rsidRPr="00CC1F23" w:rsidRDefault="00D36434" w:rsidP="00D23717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</w:pP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6434" w:rsidRPr="00CC1F23" w:rsidRDefault="009C1F66" w:rsidP="00D3643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</w:pPr>
            <w:r>
              <w:rPr>
                <w:rFonts w:ascii="Times" w:eastAsia="Times New Roman" w:hAnsi="Times" w:cs="Times New Roman"/>
                <w:i/>
                <w:color w:val="auto"/>
                <w:lang w:eastAsia="en-US"/>
              </w:rPr>
              <w:t>08/08/2017</w:t>
            </w:r>
          </w:p>
        </w:tc>
      </w:tr>
      <w:tr w:rsidR="00194E72" w:rsidRPr="00CC1F23" w:rsidTr="00194E72">
        <w:trPr>
          <w:trHeight w:val="345"/>
        </w:trPr>
        <w:tc>
          <w:tcPr>
            <w:tcW w:w="12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4E72" w:rsidRPr="00CC1F23" w:rsidRDefault="00194E72" w:rsidP="00675D02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i/>
                <w:color w:val="auto"/>
                <w:lang w:eastAsia="en-US"/>
              </w:rPr>
            </w:pP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4E72" w:rsidRPr="00CC1F23" w:rsidRDefault="00194E72" w:rsidP="00675D02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</w:pPr>
          </w:p>
        </w:tc>
        <w:tc>
          <w:tcPr>
            <w:tcW w:w="5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4E72" w:rsidRPr="00CC1F23" w:rsidRDefault="00194E72" w:rsidP="00675D02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</w:pP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4E72" w:rsidRPr="00CC1F23" w:rsidRDefault="00194E72" w:rsidP="00194E72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</w:pPr>
          </w:p>
        </w:tc>
      </w:tr>
      <w:tr w:rsidR="00194E72" w:rsidRPr="00CC1F23" w:rsidTr="00194E72">
        <w:trPr>
          <w:trHeight w:val="345"/>
        </w:trPr>
        <w:tc>
          <w:tcPr>
            <w:tcW w:w="12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4E72" w:rsidRPr="00CC1F23" w:rsidRDefault="00194E72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4E72" w:rsidRDefault="00194E72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5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4E72" w:rsidRDefault="00194E72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4E72" w:rsidRDefault="00194E72" w:rsidP="00D36434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</w:tr>
      <w:tr w:rsidR="00194E72" w:rsidRPr="00CC1F23" w:rsidTr="00781A47">
        <w:trPr>
          <w:trHeight w:val="345"/>
        </w:trPr>
        <w:tc>
          <w:tcPr>
            <w:tcW w:w="12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94E72" w:rsidRPr="00CC1F23" w:rsidRDefault="00194E72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4E72" w:rsidRDefault="00194E72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5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4E72" w:rsidRDefault="00194E72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94E72" w:rsidRDefault="00194E72" w:rsidP="00D36434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</w:tr>
      <w:tr w:rsidR="00781A47" w:rsidRPr="00CC1F23" w:rsidTr="00781A47">
        <w:trPr>
          <w:trHeight w:val="345"/>
        </w:trPr>
        <w:tc>
          <w:tcPr>
            <w:tcW w:w="12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1A47" w:rsidRPr="00CC1F23" w:rsidRDefault="00781A47" w:rsidP="007D3AE9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A47" w:rsidRDefault="00781A47" w:rsidP="007D3AE9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5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A47" w:rsidRDefault="00781A47" w:rsidP="007D3AE9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1A47" w:rsidRDefault="00781A47" w:rsidP="007D3AE9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</w:tr>
      <w:tr w:rsidR="00F32048" w:rsidRPr="00CC1F23" w:rsidTr="00781A47">
        <w:trPr>
          <w:trHeight w:val="345"/>
        </w:trPr>
        <w:tc>
          <w:tcPr>
            <w:tcW w:w="12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2048" w:rsidRPr="00CC1F23" w:rsidRDefault="00F32048" w:rsidP="007D3AE9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048" w:rsidRDefault="00F32048" w:rsidP="007D3AE9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5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048" w:rsidRDefault="00F32048" w:rsidP="007D3AE9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2048" w:rsidRDefault="00F32048" w:rsidP="007D3AE9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</w:tr>
      <w:tr w:rsidR="00F32048" w:rsidRPr="00CC1F23" w:rsidTr="00781A47">
        <w:trPr>
          <w:trHeight w:val="345"/>
        </w:trPr>
        <w:tc>
          <w:tcPr>
            <w:tcW w:w="12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2048" w:rsidRDefault="00F32048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048" w:rsidRDefault="00F32048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5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048" w:rsidRDefault="00F32048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2048" w:rsidRDefault="00F32048" w:rsidP="00D36434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</w:tr>
      <w:tr w:rsidR="00F32048" w:rsidRPr="00CC1F23" w:rsidTr="00781A47">
        <w:trPr>
          <w:trHeight w:val="345"/>
        </w:trPr>
        <w:tc>
          <w:tcPr>
            <w:tcW w:w="12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2048" w:rsidRDefault="00F32048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048" w:rsidRDefault="00F32048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5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048" w:rsidRDefault="00F32048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2048" w:rsidRDefault="00F32048" w:rsidP="00D36434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</w:tr>
      <w:tr w:rsidR="00F32048" w:rsidRPr="00CC1F23" w:rsidTr="00781A47">
        <w:trPr>
          <w:trHeight w:val="345"/>
        </w:trPr>
        <w:tc>
          <w:tcPr>
            <w:tcW w:w="12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32048" w:rsidRDefault="00F32048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048" w:rsidRDefault="00F32048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5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048" w:rsidRDefault="00F32048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2048" w:rsidRDefault="00F32048" w:rsidP="00D36434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</w:tr>
      <w:tr w:rsidR="00F32048" w:rsidRPr="00CC1F23" w:rsidTr="00CC1F23">
        <w:trPr>
          <w:trHeight w:val="345"/>
        </w:trPr>
        <w:tc>
          <w:tcPr>
            <w:tcW w:w="121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32048" w:rsidRDefault="00F32048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32048" w:rsidRDefault="00F32048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57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32048" w:rsidRDefault="00F32048" w:rsidP="00D23717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32048" w:rsidRDefault="00F32048" w:rsidP="00D36434">
            <w:pPr>
              <w:spacing w:before="40" w:after="40" w:line="240" w:lineRule="auto"/>
              <w:rPr>
                <w:rFonts w:ascii="Times" w:eastAsia="Times New Roman" w:hAnsi="Times" w:cs="Times New Roman"/>
                <w:i/>
                <w:color w:val="auto"/>
                <w:lang w:eastAsia="en-US"/>
              </w:rPr>
            </w:pPr>
          </w:p>
        </w:tc>
      </w:tr>
    </w:tbl>
    <w:p w:rsidR="00CC1F23" w:rsidRPr="00CC1F23" w:rsidRDefault="00CC1F23" w:rsidP="00CC1F23"/>
    <w:p w:rsidR="00466892" w:rsidRDefault="00466892" w:rsidP="00466892">
      <w:pPr>
        <w:tabs>
          <w:tab w:val="left" w:pos="5400"/>
        </w:tabs>
        <w:rPr>
          <w:noProof/>
          <w:lang w:eastAsia="en-US"/>
        </w:rPr>
      </w:pPr>
    </w:p>
    <w:p w:rsidR="00B0328A" w:rsidRDefault="00B0328A" w:rsidP="00466892">
      <w:pPr>
        <w:tabs>
          <w:tab w:val="left" w:pos="5400"/>
        </w:tabs>
        <w:rPr>
          <w:noProof/>
          <w:lang w:eastAsia="en-US"/>
        </w:rPr>
      </w:pPr>
    </w:p>
    <w:p w:rsidR="00B0328A" w:rsidRDefault="00B0328A" w:rsidP="00466892">
      <w:pPr>
        <w:tabs>
          <w:tab w:val="left" w:pos="5400"/>
        </w:tabs>
        <w:rPr>
          <w:noProof/>
          <w:lang w:eastAsia="en-US"/>
        </w:rPr>
      </w:pPr>
    </w:p>
    <w:p w:rsidR="00B0328A" w:rsidRDefault="00B0328A" w:rsidP="00B0328A"/>
    <w:p w:rsidR="00B0328A" w:rsidRDefault="00B0328A" w:rsidP="00466892">
      <w:pPr>
        <w:tabs>
          <w:tab w:val="left" w:pos="5400"/>
        </w:tabs>
      </w:pPr>
    </w:p>
    <w:p w:rsidR="00CC1F23" w:rsidRDefault="00CC1F23" w:rsidP="00466892">
      <w:pPr>
        <w:tabs>
          <w:tab w:val="left" w:pos="5400"/>
        </w:tabs>
      </w:pPr>
    </w:p>
    <w:p w:rsidR="00CC1F23" w:rsidRDefault="00CC1F23" w:rsidP="00466892">
      <w:pPr>
        <w:tabs>
          <w:tab w:val="left" w:pos="5400"/>
        </w:tabs>
      </w:pPr>
    </w:p>
    <w:p w:rsidR="00CC1F23" w:rsidRDefault="00CC1F23" w:rsidP="00466892">
      <w:pPr>
        <w:tabs>
          <w:tab w:val="left" w:pos="5400"/>
        </w:tabs>
      </w:pPr>
    </w:p>
    <w:p w:rsidR="00CC1F23" w:rsidRDefault="00CC1F23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9C1F66">
      <w:pPr>
        <w:pStyle w:val="Heading3"/>
      </w:pPr>
      <w:r>
        <w:lastRenderedPageBreak/>
        <w:t>TECHNICAL OUTLINE</w:t>
      </w:r>
    </w:p>
    <w:p w:rsidR="009C1F66" w:rsidRDefault="009C1F66" w:rsidP="009C1F66"/>
    <w:p w:rsidR="009C1F66" w:rsidRDefault="009C1F66" w:rsidP="009C1F66">
      <w:pPr>
        <w:rPr>
          <w:rFonts w:ascii="Calibri" w:hAnsi="Calibri" w:cs="Calibri"/>
        </w:rPr>
      </w:pPr>
      <w:r>
        <w:rPr>
          <w:rFonts w:ascii="Calibri" w:hAnsi="Calibri" w:cs="Calibri"/>
        </w:rPr>
        <w:t>REST API SERVICE</w:t>
      </w:r>
    </w:p>
    <w:p w:rsidR="009C1F66" w:rsidRPr="009C1F66" w:rsidRDefault="009C1F66" w:rsidP="000256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GET request to retrieve list of USERS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9C1F66">
        <w:rPr>
          <w:rFonts w:ascii="Calibri" w:hAnsi="Calibri" w:cs="Calibri"/>
          <w:b/>
          <w:bCs/>
          <w:sz w:val="24"/>
          <w:szCs w:val="24"/>
        </w:rPr>
        <w:t>[GET : /api/users]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9C1F66">
        <w:rPr>
          <w:rFonts w:ascii="Calibri" w:hAnsi="Calibri" w:cs="Calibri"/>
          <w:sz w:val="24"/>
          <w:szCs w:val="24"/>
        </w:rPr>
        <w:t>response body :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9C1F66">
        <w:rPr>
          <w:rFonts w:ascii="Calibri" w:hAnsi="Calibri" w:cs="Calibri"/>
          <w:sz w:val="24"/>
          <w:szCs w:val="24"/>
        </w:rPr>
        <w:t>{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9C1F66">
        <w:rPr>
          <w:rFonts w:ascii="Calibri" w:hAnsi="Calibri" w:cs="Calibri"/>
          <w:sz w:val="24"/>
          <w:szCs w:val="24"/>
        </w:rPr>
        <w:t>    "users" : [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9C1F66">
        <w:rPr>
          <w:rFonts w:ascii="Calibri" w:hAnsi="Calibri" w:cs="Calibri"/>
          <w:sz w:val="24"/>
          <w:szCs w:val="24"/>
        </w:rPr>
        <w:t>        {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9C1F66">
        <w:rPr>
          <w:rFonts w:ascii="Calibri" w:hAnsi="Calibri" w:cs="Calibri"/>
          <w:sz w:val="24"/>
          <w:szCs w:val="24"/>
        </w:rPr>
        <w:t>            "id": "user_id",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9C1F66">
        <w:rPr>
          <w:rFonts w:ascii="Calibri" w:hAnsi="Calibri" w:cs="Calibri"/>
          <w:sz w:val="24"/>
          <w:szCs w:val="24"/>
        </w:rPr>
        <w:t>            "phone": "phone"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9C1F66">
        <w:rPr>
          <w:rFonts w:ascii="Calibri" w:hAnsi="Calibri" w:cs="Calibri"/>
          <w:sz w:val="24"/>
          <w:szCs w:val="24"/>
        </w:rPr>
        <w:t>        }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9C1F66">
        <w:rPr>
          <w:rFonts w:ascii="Calibri" w:hAnsi="Calibri" w:cs="Calibri"/>
          <w:sz w:val="24"/>
          <w:szCs w:val="24"/>
        </w:rPr>
        <w:t>    ]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9C1F66">
        <w:rPr>
          <w:rFonts w:ascii="Calibri" w:hAnsi="Calibri" w:cs="Calibri"/>
          <w:sz w:val="24"/>
          <w:szCs w:val="24"/>
        </w:rPr>
        <w:t>}</w:t>
      </w:r>
    </w:p>
    <w:p w:rsidR="009C1F66" w:rsidRDefault="009C1F66" w:rsidP="00466892">
      <w:pPr>
        <w:tabs>
          <w:tab w:val="left" w:pos="5400"/>
        </w:tabs>
      </w:pPr>
    </w:p>
    <w:p w:rsidR="009C1F66" w:rsidRPr="009C1F66" w:rsidRDefault="009C1F66" w:rsidP="00466892">
      <w:pPr>
        <w:tabs>
          <w:tab w:val="left" w:pos="540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r w:rsidRPr="009C1F66">
        <w:rPr>
          <w:rFonts w:ascii="Calibri" w:hAnsi="Calibri" w:cs="Calibri"/>
        </w:rPr>
        <w:t>RESPONSE:</w:t>
      </w:r>
      <w:r w:rsidRPr="009C1F66">
        <w:rPr>
          <w:rFonts w:ascii="Calibri" w:hAnsi="Calibri" w:cs="Calibri"/>
        </w:rPr>
        <w:tab/>
      </w: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CC1F23" w:rsidRDefault="00CC1F23" w:rsidP="00466892">
      <w:pPr>
        <w:tabs>
          <w:tab w:val="left" w:pos="5400"/>
        </w:tabs>
      </w:pPr>
    </w:p>
    <w:p w:rsidR="00CC1F23" w:rsidRDefault="00CC1F23" w:rsidP="00466892">
      <w:pPr>
        <w:tabs>
          <w:tab w:val="left" w:pos="5400"/>
        </w:tabs>
      </w:pPr>
    </w:p>
    <w:p w:rsidR="009C1F66" w:rsidRPr="009C1F66" w:rsidRDefault="009C1F66" w:rsidP="000256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POST</w:t>
      </w:r>
      <w:r>
        <w:rPr>
          <w:rFonts w:ascii="Calibri" w:hAnsi="Calibri" w:cs="Calibri"/>
        </w:rPr>
        <w:t xml:space="preserve"> request to </w:t>
      </w:r>
      <w:r>
        <w:rPr>
          <w:rFonts w:ascii="Calibri" w:hAnsi="Calibri" w:cs="Calibri"/>
        </w:rPr>
        <w:t>LOGIN as USER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 w:rsidRPr="009C1F66">
        <w:rPr>
          <w:rFonts w:ascii="Calibri" w:hAnsi="Calibri" w:cs="Calibri"/>
          <w:b/>
          <w:bCs/>
        </w:rPr>
        <w:t xml:space="preserve"> </w:t>
      </w:r>
      <w:r w:rsidRPr="009C1F66">
        <w:rPr>
          <w:rFonts w:ascii="Calibri" w:hAnsi="Calibri" w:cs="Calibri"/>
          <w:b/>
          <w:bCs/>
        </w:rPr>
        <w:t>[POST : /api/user/login]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 w:rsidRPr="009C1F66">
        <w:rPr>
          <w:rFonts w:ascii="Calibri" w:hAnsi="Calibri" w:cs="Calibri"/>
        </w:rPr>
        <w:t>request body :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 w:rsidRPr="009C1F66">
        <w:rPr>
          <w:rFonts w:ascii="Calibri" w:hAnsi="Calibri" w:cs="Calibri"/>
        </w:rPr>
        <w:t>{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 w:rsidRPr="009C1F66">
        <w:rPr>
          <w:rFonts w:ascii="Calibri" w:hAnsi="Calibri" w:cs="Calibri"/>
        </w:rPr>
        <w:t>    "username" : "username",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 w:rsidRPr="009C1F66">
        <w:rPr>
          <w:rFonts w:ascii="Calibri" w:hAnsi="Calibri" w:cs="Calibri"/>
        </w:rPr>
        <w:t>    "password" : "user_password"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 w:rsidRPr="009C1F66">
        <w:rPr>
          <w:rFonts w:ascii="Calibri" w:hAnsi="Calibri" w:cs="Calibri"/>
        </w:rPr>
        <w:t>}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 w:rsidRPr="009C1F66">
        <w:rPr>
          <w:rFonts w:ascii="Calibri" w:hAnsi="Calibri" w:cs="Calibri"/>
        </w:rPr>
        <w:t> 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 w:rsidRPr="009C1F66">
        <w:rPr>
          <w:rFonts w:ascii="Calibri" w:hAnsi="Calibri" w:cs="Calibri"/>
        </w:rPr>
        <w:t>response body :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 w:rsidRPr="009C1F66">
        <w:rPr>
          <w:rFonts w:ascii="Calibri" w:hAnsi="Calibri" w:cs="Calibri"/>
        </w:rPr>
        <w:t>{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 w:rsidRPr="009C1F66">
        <w:rPr>
          <w:rFonts w:ascii="Calibri" w:hAnsi="Calibri" w:cs="Calibri"/>
        </w:rPr>
        <w:t>    "id" : "id",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 w:rsidRPr="009C1F66">
        <w:rPr>
          <w:rFonts w:ascii="Calibri" w:hAnsi="Calibri" w:cs="Calibri"/>
        </w:rPr>
        <w:t>    "token" : "session_token"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 w:rsidRPr="009C1F66">
        <w:rPr>
          <w:rFonts w:ascii="Calibri" w:hAnsi="Calibri" w:cs="Calibri"/>
        </w:rPr>
        <w:t>}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</w:p>
    <w:p w:rsidR="00CC1F23" w:rsidRDefault="009C1F66" w:rsidP="009C1F66">
      <w:pPr>
        <w:tabs>
          <w:tab w:val="left" w:pos="5400"/>
        </w:tabs>
        <w:rPr>
          <w:rFonts w:ascii="Calibri" w:hAnsi="Calibri" w:cs="Calibri"/>
        </w:rPr>
      </w:pPr>
      <w:r>
        <w:t xml:space="preserve">                </w:t>
      </w:r>
      <w:r w:rsidRPr="009C1F66">
        <w:rPr>
          <w:rFonts w:ascii="Calibri" w:hAnsi="Calibri" w:cs="Calibri"/>
        </w:rPr>
        <w:t>RESPONSE:</w:t>
      </w:r>
    </w:p>
    <w:p w:rsidR="009C1F66" w:rsidRDefault="009C1F66" w:rsidP="009C1F66">
      <w:pPr>
        <w:tabs>
          <w:tab w:val="left" w:pos="5400"/>
        </w:tabs>
        <w:rPr>
          <w:rFonts w:ascii="Calibri" w:hAnsi="Calibri" w:cs="Calibri"/>
        </w:rPr>
      </w:pPr>
    </w:p>
    <w:p w:rsidR="009C1F66" w:rsidRDefault="009C1F66" w:rsidP="009C1F66">
      <w:pPr>
        <w:tabs>
          <w:tab w:val="left" w:pos="5400"/>
        </w:tabs>
        <w:rPr>
          <w:rFonts w:ascii="Calibri" w:hAnsi="Calibri" w:cs="Calibri"/>
        </w:rPr>
      </w:pPr>
    </w:p>
    <w:p w:rsidR="009C1F66" w:rsidRDefault="009C1F66" w:rsidP="009C1F66">
      <w:pPr>
        <w:tabs>
          <w:tab w:val="left" w:pos="5400"/>
        </w:tabs>
        <w:rPr>
          <w:rFonts w:ascii="Calibri" w:hAnsi="Calibri" w:cs="Calibri"/>
        </w:rPr>
      </w:pPr>
    </w:p>
    <w:p w:rsidR="009C1F66" w:rsidRDefault="009C1F66" w:rsidP="009C1F66">
      <w:pPr>
        <w:tabs>
          <w:tab w:val="left" w:pos="5400"/>
        </w:tabs>
        <w:rPr>
          <w:rFonts w:ascii="Calibri" w:hAnsi="Calibri" w:cs="Calibri"/>
        </w:rPr>
      </w:pPr>
    </w:p>
    <w:p w:rsidR="009C1F66" w:rsidRDefault="009C1F66" w:rsidP="009C1F66">
      <w:pPr>
        <w:tabs>
          <w:tab w:val="left" w:pos="5400"/>
        </w:tabs>
        <w:rPr>
          <w:rFonts w:ascii="Calibri" w:hAnsi="Calibri" w:cs="Calibri"/>
        </w:rPr>
      </w:pPr>
    </w:p>
    <w:p w:rsidR="009C1F66" w:rsidRDefault="009C1F66" w:rsidP="009C1F66">
      <w:pPr>
        <w:tabs>
          <w:tab w:val="left" w:pos="5400"/>
        </w:tabs>
        <w:rPr>
          <w:rFonts w:ascii="Calibri" w:hAnsi="Calibri" w:cs="Calibri"/>
        </w:rPr>
      </w:pPr>
    </w:p>
    <w:p w:rsidR="009C1F66" w:rsidRDefault="009C1F66" w:rsidP="009C1F66">
      <w:pPr>
        <w:tabs>
          <w:tab w:val="left" w:pos="5400"/>
        </w:tabs>
        <w:rPr>
          <w:rFonts w:ascii="Calibri" w:hAnsi="Calibri" w:cs="Calibri"/>
        </w:rPr>
      </w:pPr>
    </w:p>
    <w:p w:rsidR="009C1F66" w:rsidRDefault="009C1F66" w:rsidP="009C1F66">
      <w:pPr>
        <w:tabs>
          <w:tab w:val="left" w:pos="5400"/>
        </w:tabs>
        <w:rPr>
          <w:rFonts w:ascii="Calibri" w:hAnsi="Calibri" w:cs="Calibri"/>
        </w:rPr>
      </w:pPr>
    </w:p>
    <w:p w:rsidR="009C1F66" w:rsidRDefault="009C1F66" w:rsidP="009C1F66">
      <w:pPr>
        <w:tabs>
          <w:tab w:val="left" w:pos="5400"/>
        </w:tabs>
        <w:rPr>
          <w:rFonts w:ascii="Calibri" w:hAnsi="Calibri" w:cs="Calibri"/>
        </w:rPr>
      </w:pPr>
    </w:p>
    <w:p w:rsidR="009C1F66" w:rsidRDefault="009C1F66" w:rsidP="009C1F66">
      <w:pPr>
        <w:tabs>
          <w:tab w:val="left" w:pos="5400"/>
        </w:tabs>
        <w:rPr>
          <w:rFonts w:ascii="Calibri" w:hAnsi="Calibri" w:cs="Calibri"/>
        </w:rPr>
      </w:pPr>
    </w:p>
    <w:p w:rsidR="009C1F66" w:rsidRDefault="009C1F66" w:rsidP="009C1F66">
      <w:pPr>
        <w:tabs>
          <w:tab w:val="left" w:pos="5400"/>
        </w:tabs>
        <w:rPr>
          <w:rFonts w:ascii="Calibri" w:hAnsi="Calibri" w:cs="Calibri"/>
        </w:rPr>
      </w:pPr>
    </w:p>
    <w:p w:rsidR="009C1F66" w:rsidRDefault="009C1F66" w:rsidP="009C1F66">
      <w:pPr>
        <w:tabs>
          <w:tab w:val="left" w:pos="5400"/>
        </w:tabs>
        <w:rPr>
          <w:rFonts w:ascii="Calibri" w:hAnsi="Calibri" w:cs="Calibri"/>
        </w:rPr>
      </w:pPr>
    </w:p>
    <w:p w:rsidR="009C1F66" w:rsidRPr="009C1F66" w:rsidRDefault="009C1F66" w:rsidP="000256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POST request to L</w:t>
      </w:r>
      <w:r>
        <w:rPr>
          <w:rFonts w:ascii="Calibri" w:hAnsi="Calibri" w:cs="Calibri"/>
        </w:rPr>
        <w:t>OGOUT</w:t>
      </w:r>
      <w:r>
        <w:rPr>
          <w:rFonts w:ascii="Calibri" w:hAnsi="Calibri" w:cs="Calibri"/>
        </w:rPr>
        <w:t xml:space="preserve"> as USER</w:t>
      </w:r>
    </w:p>
    <w:p w:rsidR="009C1F66" w:rsidRPr="009C1F66" w:rsidRDefault="009C1F66" w:rsidP="009C1F66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9C1F66">
        <w:rPr>
          <w:rFonts w:ascii="Calibri" w:hAnsi="Calibri" w:cs="Calibri"/>
          <w:sz w:val="32"/>
          <w:szCs w:val="32"/>
        </w:rPr>
        <w:t> </w:t>
      </w:r>
      <w:r w:rsidRPr="009C1F66">
        <w:rPr>
          <w:rFonts w:ascii="Calibri" w:hAnsi="Calibri" w:cs="Calibri"/>
          <w:b/>
          <w:bCs/>
        </w:rPr>
        <w:t>[POST : /api/user/logout/{id}]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9C1F66">
        <w:rPr>
          <w:rFonts w:ascii="Calibri" w:hAnsi="Calibri" w:cs="Calibri"/>
        </w:rPr>
        <w:t>{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9C1F66">
        <w:rPr>
          <w:rFonts w:ascii="Calibri" w:hAnsi="Calibri" w:cs="Calibri"/>
        </w:rPr>
        <w:t>    "token" : "session_token"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9C1F66">
        <w:rPr>
          <w:rFonts w:ascii="Calibri" w:hAnsi="Calibri" w:cs="Calibri"/>
        </w:rPr>
        <w:t>}</w:t>
      </w:r>
    </w:p>
    <w:p w:rsidR="009C1F66" w:rsidRPr="009C1F66" w:rsidRDefault="009C1F66" w:rsidP="009C1F6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</w:p>
    <w:p w:rsidR="009C1F66" w:rsidRDefault="009C1F66" w:rsidP="009C1F66">
      <w:pPr>
        <w:tabs>
          <w:tab w:val="left" w:pos="5400"/>
        </w:tabs>
        <w:rPr>
          <w:rFonts w:ascii="Calibri" w:hAnsi="Calibri" w:cs="Calibri"/>
        </w:rPr>
      </w:pPr>
      <w:r>
        <w:t xml:space="preserve">                </w:t>
      </w:r>
      <w:r w:rsidRPr="009C1F66">
        <w:rPr>
          <w:rFonts w:ascii="Calibri" w:hAnsi="Calibri" w:cs="Calibri"/>
        </w:rPr>
        <w:t>RESPONSE:</w:t>
      </w:r>
    </w:p>
    <w:p w:rsidR="009C1F66" w:rsidRPr="009C1F66" w:rsidRDefault="009C1F66" w:rsidP="009C1F66">
      <w:pPr>
        <w:pStyle w:val="ListParagraph"/>
        <w:tabs>
          <w:tab w:val="left" w:pos="5400"/>
        </w:tabs>
        <w:rPr>
          <w:rFonts w:ascii="Calibri" w:hAnsi="Calibri" w:cs="Calibri"/>
        </w:rPr>
      </w:pPr>
    </w:p>
    <w:p w:rsidR="009C1F66" w:rsidRDefault="009C1F66" w:rsidP="009C1F66">
      <w:pPr>
        <w:tabs>
          <w:tab w:val="left" w:pos="5400"/>
        </w:tabs>
        <w:rPr>
          <w:rFonts w:ascii="Calibri" w:hAnsi="Calibri" w:cs="Calibri"/>
        </w:rPr>
      </w:pPr>
    </w:p>
    <w:p w:rsidR="009C1F66" w:rsidRDefault="009C1F66" w:rsidP="009C1F66">
      <w:pPr>
        <w:tabs>
          <w:tab w:val="left" w:pos="5400"/>
        </w:tabs>
      </w:pPr>
    </w:p>
    <w:p w:rsidR="00CC1F23" w:rsidRDefault="00CC1F23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Default="009C1F66" w:rsidP="00466892">
      <w:pPr>
        <w:tabs>
          <w:tab w:val="left" w:pos="5400"/>
        </w:tabs>
      </w:pPr>
    </w:p>
    <w:p w:rsidR="009C1F66" w:rsidRPr="009C1F66" w:rsidRDefault="009C1F66" w:rsidP="00466892">
      <w:pPr>
        <w:tabs>
          <w:tab w:val="left" w:pos="5400"/>
        </w:tabs>
        <w:rPr>
          <w:rFonts w:ascii="Calibri" w:hAnsi="Calibri" w:cs="Calibri"/>
        </w:rPr>
      </w:pPr>
      <w:r w:rsidRPr="009C1F66">
        <w:rPr>
          <w:rFonts w:ascii="Calibri" w:hAnsi="Calibri" w:cs="Calibri"/>
        </w:rPr>
        <w:t>REST CLIENT</w:t>
      </w:r>
      <w:bookmarkStart w:id="0" w:name="_GoBack"/>
      <w:bookmarkEnd w:id="0"/>
    </w:p>
    <w:sectPr w:rsidR="009C1F66" w:rsidRPr="009C1F66" w:rsidSect="00B0328A">
      <w:headerReference w:type="default" r:id="rId10"/>
      <w:footerReference w:type="default" r:id="rId11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600" w:rsidRDefault="00025600">
      <w:pPr>
        <w:spacing w:after="0" w:line="240" w:lineRule="auto"/>
      </w:pPr>
      <w:r>
        <w:separator/>
      </w:r>
    </w:p>
  </w:endnote>
  <w:endnote w:type="continuationSeparator" w:id="0">
    <w:p w:rsidR="00025600" w:rsidRDefault="0002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5B8" w:rsidRDefault="006345B8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DF7CB7">
      <w:rPr>
        <w:noProof/>
      </w:rPr>
      <w:t>6</w:t>
    </w:r>
    <w:r>
      <w:rPr>
        <w:noProof/>
      </w:rPr>
      <w:fldChar w:fldCharType="end"/>
    </w:r>
    <w:r>
      <w:t xml:space="preserve"> </w:t>
    </w:r>
    <w:r>
      <w:rPr>
        <w:noProof/>
        <w:lang w:eastAsia="en-US"/>
      </w:rPr>
      <mc:AlternateContent>
        <mc:Choice Requires="wps">
          <w:drawing>
            <wp:inline distT="0" distB="0" distL="0" distR="0" wp14:anchorId="79CBE074" wp14:editId="1D6EAC04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2E27900"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600" w:rsidRDefault="00025600">
      <w:pPr>
        <w:spacing w:after="0" w:line="240" w:lineRule="auto"/>
      </w:pPr>
      <w:r>
        <w:separator/>
      </w:r>
    </w:p>
  </w:footnote>
  <w:footnote w:type="continuationSeparator" w:id="0">
    <w:p w:rsidR="00025600" w:rsidRDefault="00025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5B8" w:rsidRDefault="006345B8">
    <w:pPr>
      <w:pStyle w:val="Header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7-08-07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9C1F66">
          <w:t>8/7/2017</w:t>
        </w:r>
      </w:sdtContent>
    </w:sdt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79D861" wp14:editId="2A6EDAC7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1E3F8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55AC64A6"/>
    <w:multiLevelType w:val="hybridMultilevel"/>
    <w:tmpl w:val="59E8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A5"/>
    <w:rsid w:val="00010D20"/>
    <w:rsid w:val="00012EAF"/>
    <w:rsid w:val="0001314A"/>
    <w:rsid w:val="00025600"/>
    <w:rsid w:val="00031050"/>
    <w:rsid w:val="0005279A"/>
    <w:rsid w:val="0006312B"/>
    <w:rsid w:val="000A3624"/>
    <w:rsid w:val="000A4E5E"/>
    <w:rsid w:val="000C1393"/>
    <w:rsid w:val="000C19F3"/>
    <w:rsid w:val="000D1BE6"/>
    <w:rsid w:val="000E51BD"/>
    <w:rsid w:val="00103561"/>
    <w:rsid w:val="00112812"/>
    <w:rsid w:val="0011532A"/>
    <w:rsid w:val="00120263"/>
    <w:rsid w:val="0012044B"/>
    <w:rsid w:val="00121A24"/>
    <w:rsid w:val="00121F74"/>
    <w:rsid w:val="00122B2D"/>
    <w:rsid w:val="00124878"/>
    <w:rsid w:val="00143B7C"/>
    <w:rsid w:val="00155ECA"/>
    <w:rsid w:val="00157EE3"/>
    <w:rsid w:val="00163B19"/>
    <w:rsid w:val="001900E5"/>
    <w:rsid w:val="00194E72"/>
    <w:rsid w:val="001A40CF"/>
    <w:rsid w:val="001B4BB9"/>
    <w:rsid w:val="001C7468"/>
    <w:rsid w:val="001E73E9"/>
    <w:rsid w:val="00202E14"/>
    <w:rsid w:val="00243016"/>
    <w:rsid w:val="00243646"/>
    <w:rsid w:val="00246E11"/>
    <w:rsid w:val="002733E3"/>
    <w:rsid w:val="00285D5F"/>
    <w:rsid w:val="00287125"/>
    <w:rsid w:val="002A3DFC"/>
    <w:rsid w:val="002C200E"/>
    <w:rsid w:val="002C6B37"/>
    <w:rsid w:val="002E0763"/>
    <w:rsid w:val="002F7540"/>
    <w:rsid w:val="00304B3D"/>
    <w:rsid w:val="00315FA0"/>
    <w:rsid w:val="003576F7"/>
    <w:rsid w:val="003770A2"/>
    <w:rsid w:val="00377FFD"/>
    <w:rsid w:val="00382241"/>
    <w:rsid w:val="003A5DD8"/>
    <w:rsid w:val="003B37B0"/>
    <w:rsid w:val="003C4E1E"/>
    <w:rsid w:val="003E7152"/>
    <w:rsid w:val="00404BAB"/>
    <w:rsid w:val="00407502"/>
    <w:rsid w:val="00466892"/>
    <w:rsid w:val="0048301A"/>
    <w:rsid w:val="004A52A5"/>
    <w:rsid w:val="004A622E"/>
    <w:rsid w:val="004C22D4"/>
    <w:rsid w:val="005227E3"/>
    <w:rsid w:val="00524F99"/>
    <w:rsid w:val="005478CB"/>
    <w:rsid w:val="005603F4"/>
    <w:rsid w:val="00565CFB"/>
    <w:rsid w:val="00583FEF"/>
    <w:rsid w:val="005930D7"/>
    <w:rsid w:val="005C786A"/>
    <w:rsid w:val="005E08A2"/>
    <w:rsid w:val="0060089E"/>
    <w:rsid w:val="006113C4"/>
    <w:rsid w:val="00621C4F"/>
    <w:rsid w:val="006345B8"/>
    <w:rsid w:val="00634B28"/>
    <w:rsid w:val="00640CB1"/>
    <w:rsid w:val="0064554C"/>
    <w:rsid w:val="006516F0"/>
    <w:rsid w:val="0066794C"/>
    <w:rsid w:val="00675D02"/>
    <w:rsid w:val="00694DDB"/>
    <w:rsid w:val="006A4438"/>
    <w:rsid w:val="006B0184"/>
    <w:rsid w:val="006C3BB3"/>
    <w:rsid w:val="006D1F7B"/>
    <w:rsid w:val="006E3719"/>
    <w:rsid w:val="006E664D"/>
    <w:rsid w:val="00706742"/>
    <w:rsid w:val="00717D89"/>
    <w:rsid w:val="00724C9A"/>
    <w:rsid w:val="00737423"/>
    <w:rsid w:val="00741DBD"/>
    <w:rsid w:val="00757764"/>
    <w:rsid w:val="0076785A"/>
    <w:rsid w:val="00781A47"/>
    <w:rsid w:val="00793072"/>
    <w:rsid w:val="007A2DF1"/>
    <w:rsid w:val="007B1A94"/>
    <w:rsid w:val="007D3AE9"/>
    <w:rsid w:val="007D5F52"/>
    <w:rsid w:val="007E7D8F"/>
    <w:rsid w:val="00805F9F"/>
    <w:rsid w:val="00845D36"/>
    <w:rsid w:val="00852AD7"/>
    <w:rsid w:val="00855278"/>
    <w:rsid w:val="008578B1"/>
    <w:rsid w:val="00865D00"/>
    <w:rsid w:val="0087192A"/>
    <w:rsid w:val="008738C2"/>
    <w:rsid w:val="0087739C"/>
    <w:rsid w:val="008A6295"/>
    <w:rsid w:val="008C5A76"/>
    <w:rsid w:val="008F195F"/>
    <w:rsid w:val="009035D3"/>
    <w:rsid w:val="00912793"/>
    <w:rsid w:val="00913E36"/>
    <w:rsid w:val="00920CBF"/>
    <w:rsid w:val="00926CE7"/>
    <w:rsid w:val="00942120"/>
    <w:rsid w:val="0095328C"/>
    <w:rsid w:val="0096315A"/>
    <w:rsid w:val="0098257F"/>
    <w:rsid w:val="0098422E"/>
    <w:rsid w:val="00984BB4"/>
    <w:rsid w:val="00995092"/>
    <w:rsid w:val="009B0CDE"/>
    <w:rsid w:val="009B2E6E"/>
    <w:rsid w:val="009C1F66"/>
    <w:rsid w:val="009D2192"/>
    <w:rsid w:val="00A13164"/>
    <w:rsid w:val="00A261B2"/>
    <w:rsid w:val="00A30046"/>
    <w:rsid w:val="00A32DD0"/>
    <w:rsid w:val="00A65A55"/>
    <w:rsid w:val="00A66775"/>
    <w:rsid w:val="00A67DE6"/>
    <w:rsid w:val="00A71C05"/>
    <w:rsid w:val="00A85EE8"/>
    <w:rsid w:val="00A91BBD"/>
    <w:rsid w:val="00A927EC"/>
    <w:rsid w:val="00A95ABF"/>
    <w:rsid w:val="00AA14C4"/>
    <w:rsid w:val="00AA7DBE"/>
    <w:rsid w:val="00AB6D5D"/>
    <w:rsid w:val="00B0328A"/>
    <w:rsid w:val="00B31403"/>
    <w:rsid w:val="00B9053B"/>
    <w:rsid w:val="00B90D32"/>
    <w:rsid w:val="00BB30FE"/>
    <w:rsid w:val="00BD39A0"/>
    <w:rsid w:val="00BE32C0"/>
    <w:rsid w:val="00BE72AC"/>
    <w:rsid w:val="00C1285C"/>
    <w:rsid w:val="00C24575"/>
    <w:rsid w:val="00CB2AB8"/>
    <w:rsid w:val="00CC1F23"/>
    <w:rsid w:val="00CC3B44"/>
    <w:rsid w:val="00CE45C2"/>
    <w:rsid w:val="00D00DB8"/>
    <w:rsid w:val="00D070CD"/>
    <w:rsid w:val="00D1549A"/>
    <w:rsid w:val="00D23717"/>
    <w:rsid w:val="00D25409"/>
    <w:rsid w:val="00D36434"/>
    <w:rsid w:val="00D44813"/>
    <w:rsid w:val="00D46316"/>
    <w:rsid w:val="00D527D9"/>
    <w:rsid w:val="00D74956"/>
    <w:rsid w:val="00D86FE2"/>
    <w:rsid w:val="00DB5399"/>
    <w:rsid w:val="00DE4B4E"/>
    <w:rsid w:val="00DE7FD8"/>
    <w:rsid w:val="00DF4B31"/>
    <w:rsid w:val="00DF7CB7"/>
    <w:rsid w:val="00E07613"/>
    <w:rsid w:val="00E12864"/>
    <w:rsid w:val="00E673E3"/>
    <w:rsid w:val="00E73DCF"/>
    <w:rsid w:val="00E74A5B"/>
    <w:rsid w:val="00E9136B"/>
    <w:rsid w:val="00E92B71"/>
    <w:rsid w:val="00E97C48"/>
    <w:rsid w:val="00EF3029"/>
    <w:rsid w:val="00EF450C"/>
    <w:rsid w:val="00F21261"/>
    <w:rsid w:val="00F32048"/>
    <w:rsid w:val="00F35B98"/>
    <w:rsid w:val="00F579FA"/>
    <w:rsid w:val="00F61E06"/>
    <w:rsid w:val="00F87AAB"/>
    <w:rsid w:val="00FB01F6"/>
    <w:rsid w:val="00FC41E8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B22D0"/>
  <w15:docId w15:val="{08B7DC5C-2B37-4884-8B37-C67FF32B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22E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C1F23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C1F2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C1F2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C1F23"/>
    <w:pPr>
      <w:spacing w:after="100"/>
      <w:ind w:left="400"/>
    </w:pPr>
  </w:style>
  <w:style w:type="paragraph" w:customStyle="1" w:styleId="TOCEntry">
    <w:name w:val="TOCEntry"/>
    <w:basedOn w:val="Normal"/>
    <w:rsid w:val="00CC1F23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lang w:eastAsia="en-US"/>
    </w:rPr>
  </w:style>
  <w:style w:type="character" w:styleId="Hyperlink">
    <w:name w:val="Hyperlink"/>
    <w:basedOn w:val="DefaultParagraphFont"/>
    <w:uiPriority w:val="99"/>
    <w:unhideWhenUsed/>
    <w:rsid w:val="00BD39A0"/>
    <w:rPr>
      <w:color w:val="D2611C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9A0"/>
    <w:rPr>
      <w:rFonts w:ascii="Courier New" w:eastAsia="Times New Roman" w:hAnsi="Courier New" w:cs="Courier New"/>
      <w:sz w:val="20"/>
      <w:szCs w:val="20"/>
    </w:rPr>
  </w:style>
  <w:style w:type="table" w:styleId="MediumGrid3-Accent5">
    <w:name w:val="Medium Grid 3 Accent 5"/>
    <w:basedOn w:val="TableNormal"/>
    <w:uiPriority w:val="45"/>
    <w:rsid w:val="00155E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D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D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DCEA" w:themeFill="accent5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D070C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41E8"/>
    <w:rPr>
      <w:color w:val="3B435B" w:themeColor="followedHyperlink"/>
      <w:u w:val="single"/>
    </w:rPr>
  </w:style>
  <w:style w:type="table" w:styleId="LightGrid-Accent2">
    <w:name w:val="Light Grid Accent 2"/>
    <w:basedOn w:val="TableNormal"/>
    <w:uiPriority w:val="42"/>
    <w:rsid w:val="006B0184"/>
    <w:pPr>
      <w:spacing w:after="0" w:line="240" w:lineRule="auto"/>
    </w:pPr>
    <w:tblPr>
      <w:tblStyleRowBandSize w:val="1"/>
      <w:tblStyleColBandSize w:val="1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  <w:style w:type="character" w:customStyle="1" w:styleId="c24">
    <w:name w:val="_c24"/>
    <w:basedOn w:val="DefaultParagraphFont"/>
    <w:rsid w:val="0087192A"/>
  </w:style>
  <w:style w:type="character" w:customStyle="1" w:styleId="apple-converted-space">
    <w:name w:val="apple-converted-space"/>
    <w:basedOn w:val="DefaultParagraphFont"/>
    <w:rsid w:val="0087192A"/>
  </w:style>
  <w:style w:type="character" w:customStyle="1" w:styleId="timestampcontent">
    <w:name w:val="timestampcontent"/>
    <w:basedOn w:val="DefaultParagraphFont"/>
    <w:rsid w:val="0087192A"/>
  </w:style>
  <w:style w:type="table" w:styleId="LightList-Accent2">
    <w:name w:val="Light List Accent 2"/>
    <w:basedOn w:val="TableNormal"/>
    <w:uiPriority w:val="42"/>
    <w:rsid w:val="007D3AE9"/>
    <w:pPr>
      <w:spacing w:after="0" w:line="240" w:lineRule="auto"/>
    </w:pPr>
    <w:tblPr>
      <w:tblStyleRowBandSize w:val="1"/>
      <w:tblStyleColBandSize w:val="1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</w:style>
  <w:style w:type="table" w:styleId="MediumGrid1">
    <w:name w:val="Medium Grid 1"/>
    <w:basedOn w:val="TableNormal"/>
    <w:uiPriority w:val="40"/>
    <w:rsid w:val="007D3AE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-Accent5">
    <w:name w:val="Light Shading Accent 5"/>
    <w:basedOn w:val="TableNormal"/>
    <w:uiPriority w:val="45"/>
    <w:rsid w:val="007D3AE9"/>
    <w:pPr>
      <w:spacing w:after="0" w:line="240" w:lineRule="auto"/>
    </w:pPr>
    <w:rPr>
      <w:color w:val="6D83B3" w:themeColor="accent5" w:themeShade="BF"/>
    </w:rPr>
    <w:tblPr>
      <w:tblStyleRowBandSize w:val="1"/>
      <w:tblStyleColBandSize w:val="1"/>
      <w:tblBorders>
        <w:top w:val="single" w:sz="8" w:space="0" w:color="AEBAD5" w:themeColor="accent5"/>
        <w:bottom w:val="single" w:sz="8" w:space="0" w:color="AEBA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</w:style>
  <w:style w:type="character" w:customStyle="1" w:styleId="jsonparserkeyname">
    <w:name w:val="json_parser_keyname"/>
    <w:basedOn w:val="DefaultParagraphFont"/>
    <w:rsid w:val="007D3AE9"/>
  </w:style>
  <w:style w:type="character" w:customStyle="1" w:styleId="jsonparserpunctuation">
    <w:name w:val="json_parser_punctuation"/>
    <w:basedOn w:val="DefaultParagraphFont"/>
    <w:rsid w:val="007D3AE9"/>
  </w:style>
  <w:style w:type="character" w:customStyle="1" w:styleId="jsonparserstringvalue">
    <w:name w:val="json_parser_stringvalue"/>
    <w:basedOn w:val="DefaultParagraphFont"/>
    <w:rsid w:val="007D3AE9"/>
  </w:style>
  <w:style w:type="character" w:customStyle="1" w:styleId="status-color">
    <w:name w:val="status-color"/>
    <w:basedOn w:val="DefaultParagraphFont"/>
    <w:rsid w:val="007D3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47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859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1922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38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33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fareed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2017-08-07T00:00:00</PublishDate>
  <Abstract>Specification &amp; Design Document for Rest API Service System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D0A6D3-FCB2-4A37-BC7D-55258D81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1</TotalTime>
  <Pages>7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SPECIFICATION</vt:lpstr>
    </vt:vector>
  </TitlesOfParts>
  <Company>Microsoft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SPECIFICATION</dc:title>
  <dc:creator>Zak Fareed</dc:creator>
  <cp:lastModifiedBy>HUDAA</cp:lastModifiedBy>
  <cp:revision>2</cp:revision>
  <cp:lastPrinted>2015-05-21T19:10:00Z</cp:lastPrinted>
  <dcterms:created xsi:type="dcterms:W3CDTF">2017-08-08T17:50:00Z</dcterms:created>
  <dcterms:modified xsi:type="dcterms:W3CDTF">2017-08-08T17:50:00Z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